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420"/>
        <w:gridCol w:w="236"/>
        <w:gridCol w:w="2860"/>
      </w:tblGrid>
      <w:tr w:rsidR="00CF2B12" w14:paraId="09761997" w14:textId="77777777" w:rsidTr="00180FDC">
        <w:tc>
          <w:tcPr>
            <w:tcW w:w="3200" w:type="pct"/>
            <w:shd w:val="clear" w:color="auto" w:fill="C0504D" w:themeFill="accent2"/>
          </w:tcPr>
          <w:p w14:paraId="5ED4E800" w14:textId="77777777" w:rsidR="00CF2B12" w:rsidRDefault="00CF2B12" w:rsidP="00180FDC">
            <w:pPr>
              <w:pStyle w:val="NoSpacing"/>
            </w:pPr>
          </w:p>
        </w:tc>
        <w:tc>
          <w:tcPr>
            <w:tcW w:w="104" w:type="pct"/>
          </w:tcPr>
          <w:p w14:paraId="28D53EB0" w14:textId="77777777" w:rsidR="00CF2B12" w:rsidRDefault="00CF2B12" w:rsidP="00180FDC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17D2B4FD" w14:textId="77777777" w:rsidR="00CF2B12" w:rsidRDefault="00CF2B12" w:rsidP="00180FDC">
            <w:pPr>
              <w:pStyle w:val="NoSpacing"/>
            </w:pPr>
          </w:p>
        </w:tc>
      </w:tr>
      <w:tr w:rsidR="00CF2B12" w14:paraId="4F5D76B1" w14:textId="77777777" w:rsidTr="00180FDC">
        <w:trPr>
          <w:trHeight w:val="2520"/>
        </w:trPr>
        <w:tc>
          <w:tcPr>
            <w:tcW w:w="3200" w:type="pct"/>
            <w:vAlign w:val="bottom"/>
          </w:tcPr>
          <w:p w14:paraId="12C07ADE" w14:textId="77777777" w:rsidR="00CF2B12" w:rsidRDefault="00180FDC" w:rsidP="00180FDC">
            <w:pPr>
              <w:pStyle w:val="Title"/>
              <w:jc w:val="both"/>
            </w:pPr>
            <w:sdt>
              <w:sdtPr>
                <w:alias w:val="Title"/>
                <w:tag w:val=""/>
                <w:id w:val="-841541200"/>
                <w:placeholder>
                  <w:docPart w:val="DA75546838B66444822A0A09B361EBC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>
                  <w:t>Game Document</w:t>
                </w:r>
                <w:r>
                  <w:br/>
                  <w:t>Projet X</w:t>
                </w:r>
              </w:sdtContent>
            </w:sdt>
          </w:p>
        </w:tc>
        <w:tc>
          <w:tcPr>
            <w:tcW w:w="104" w:type="pct"/>
            <w:vAlign w:val="bottom"/>
          </w:tcPr>
          <w:p w14:paraId="7D365549" w14:textId="77777777" w:rsidR="00CF2B12" w:rsidRDefault="00CF2B12" w:rsidP="00180FDC"/>
        </w:tc>
        <w:tc>
          <w:tcPr>
            <w:tcW w:w="1696" w:type="pct"/>
            <w:vAlign w:val="bottom"/>
          </w:tcPr>
          <w:p w14:paraId="2872CC07" w14:textId="77777777" w:rsidR="00CF2B12" w:rsidRDefault="00180FDC" w:rsidP="00180FDC">
            <w:pPr>
              <w:pStyle w:val="CourseDetails"/>
            </w:pPr>
            <w:r>
              <w:t>IronFurrets Inc</w:t>
            </w:r>
          </w:p>
          <w:p w14:paraId="570A01C8" w14:textId="77777777" w:rsidR="00CF2B12" w:rsidRDefault="00180FDC" w:rsidP="00180FDC">
            <w:pPr>
              <w:pStyle w:val="CourseDetails"/>
            </w:pPr>
            <w:r>
              <w:t>Ingesup Toulouse</w:t>
            </w:r>
          </w:p>
          <w:p w14:paraId="35F33C4F" w14:textId="77777777" w:rsidR="00CF2B12" w:rsidRDefault="00180FDC" w:rsidP="00180FDC">
            <w:pPr>
              <w:pStyle w:val="CourseDetails"/>
            </w:pPr>
            <w:r>
              <w:t>19 février 2014</w:t>
            </w:r>
          </w:p>
        </w:tc>
      </w:tr>
      <w:tr w:rsidR="00CF2B12" w14:paraId="4A00E294" w14:textId="77777777" w:rsidTr="00180FDC">
        <w:tc>
          <w:tcPr>
            <w:tcW w:w="3200" w:type="pct"/>
            <w:shd w:val="clear" w:color="auto" w:fill="C0504D" w:themeFill="accent2"/>
          </w:tcPr>
          <w:p w14:paraId="4F9F55E4" w14:textId="77777777" w:rsidR="00CF2B12" w:rsidRDefault="00CF2B12" w:rsidP="00180FDC">
            <w:pPr>
              <w:pStyle w:val="NoSpacing"/>
            </w:pPr>
          </w:p>
        </w:tc>
        <w:tc>
          <w:tcPr>
            <w:tcW w:w="104" w:type="pct"/>
          </w:tcPr>
          <w:p w14:paraId="2EAEF3C1" w14:textId="77777777" w:rsidR="00CF2B12" w:rsidRDefault="00CF2B12" w:rsidP="00180FDC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08CA0A7C" w14:textId="77777777" w:rsidR="00CF2B12" w:rsidRDefault="00CF2B12" w:rsidP="00180FDC">
            <w:pPr>
              <w:pStyle w:val="NoSpacing"/>
            </w:pPr>
          </w:p>
        </w:tc>
      </w:tr>
    </w:tbl>
    <w:p w14:paraId="1F013610" w14:textId="77777777" w:rsidR="00CF2B12" w:rsidRDefault="00CF2B12"/>
    <w:p w14:paraId="0C83C5AE" w14:textId="77777777" w:rsidR="00CF2B12" w:rsidRDefault="00180FDC" w:rsidP="00180FDC">
      <w:pPr>
        <w:pStyle w:val="Heading1"/>
      </w:pPr>
      <w:r>
        <w:t>Equipe, les IronFurrets :</w:t>
      </w:r>
    </w:p>
    <w:p w14:paraId="36434ABA" w14:textId="77777777" w:rsidR="00180FDC" w:rsidRDefault="00180FDC" w:rsidP="00180FDC">
      <w:r>
        <w:t>L’équipe est constitué de :</w:t>
      </w:r>
    </w:p>
    <w:p w14:paraId="4E9682FB" w14:textId="77777777" w:rsidR="00180FDC" w:rsidRDefault="00180FDC" w:rsidP="00180FDC">
      <w:pPr>
        <w:pStyle w:val="ListParagraph"/>
        <w:numPr>
          <w:ilvl w:val="0"/>
          <w:numId w:val="1"/>
        </w:numPr>
      </w:pPr>
      <w:r>
        <w:t>Alexandre Sacareau : le mec qui touche à tout.</w:t>
      </w:r>
    </w:p>
    <w:p w14:paraId="7F2BC6F9" w14:textId="77777777" w:rsidR="00180FDC" w:rsidRDefault="00180FDC" w:rsidP="00180FDC">
      <w:pPr>
        <w:pStyle w:val="ListParagraph"/>
        <w:numPr>
          <w:ilvl w:val="0"/>
          <w:numId w:val="1"/>
        </w:numPr>
      </w:pPr>
      <w:r>
        <w:t>Ali</w:t>
      </w:r>
      <w:r w:rsidR="002865CA">
        <w:t>ce Lezouret : dev, Level&amp;game</w:t>
      </w:r>
      <w:r>
        <w:t xml:space="preserve"> designer.</w:t>
      </w:r>
    </w:p>
    <w:p w14:paraId="4D7D3EF5" w14:textId="77777777" w:rsidR="00180FDC" w:rsidRDefault="00180FDC" w:rsidP="00180FDC">
      <w:pPr>
        <w:pStyle w:val="ListParagraph"/>
        <w:numPr>
          <w:ilvl w:val="0"/>
          <w:numId w:val="1"/>
        </w:numPr>
      </w:pPr>
      <w:r>
        <w:t>Erwan Gruenais : Graphiste.</w:t>
      </w:r>
    </w:p>
    <w:p w14:paraId="58E52A9F" w14:textId="2FDCEB90" w:rsidR="00180FDC" w:rsidRDefault="00180FDC" w:rsidP="00180FDC">
      <w:pPr>
        <w:pStyle w:val="ListParagraph"/>
        <w:numPr>
          <w:ilvl w:val="0"/>
          <w:numId w:val="1"/>
        </w:numPr>
      </w:pPr>
      <w:r>
        <w:t xml:space="preserve">Morgan Billon : dev, </w:t>
      </w:r>
      <w:r w:rsidR="002865CA">
        <w:t>Level&amp;game designer</w:t>
      </w:r>
      <w:r w:rsidR="006F71E2">
        <w:t>, project manager</w:t>
      </w:r>
      <w:r w:rsidR="002865CA">
        <w:t>.</w:t>
      </w:r>
    </w:p>
    <w:p w14:paraId="6AA10BFF" w14:textId="6A5AB918" w:rsidR="002865CA" w:rsidRDefault="0029050C" w:rsidP="002865CA">
      <w:pPr>
        <w:pStyle w:val="Heading1"/>
      </w:pPr>
      <w:r>
        <w:t>Principe</w:t>
      </w:r>
      <w:r w:rsidR="002865CA">
        <w:t> :</w:t>
      </w:r>
    </w:p>
    <w:p w14:paraId="3F56279A" w14:textId="77777777" w:rsidR="00416F96" w:rsidRDefault="002865CA" w:rsidP="002865CA">
      <w:r>
        <w:tab/>
        <w:t xml:space="preserve">L’objectif </w:t>
      </w:r>
      <w:r w:rsidR="00416F96">
        <w:t xml:space="preserve"> du jeu</w:t>
      </w:r>
      <w:r>
        <w:t xml:space="preserve"> est d’amener le personnage principal à la fin des nivea</w:t>
      </w:r>
      <w:r w:rsidR="00416F96">
        <w:t>ux qui sont proposés</w:t>
      </w:r>
      <w:r>
        <w:t>.</w:t>
      </w:r>
      <w:r w:rsidR="00416F96">
        <w:t xml:space="preserve"> </w:t>
      </w:r>
      <w:r w:rsidR="00916305">
        <w:t xml:space="preserve"> Il s’agit d’un jeu de plateforme classique. Le joueur devra faire appel à ses réflexes </w:t>
      </w:r>
    </w:p>
    <w:p w14:paraId="673A2359" w14:textId="77777777" w:rsidR="002865CA" w:rsidRDefault="00416F96" w:rsidP="002865CA">
      <w:r>
        <w:t xml:space="preserve">Le personnage ne doit recevoir aucun dégât. En effet, si par malheur le héros touche ou se fait toucher par certains éléments, il mourra. </w:t>
      </w:r>
      <w:r w:rsidR="00916305">
        <w:t>En cas de mort, le joueur devra recommencer le jeu à partir du début du jeu ou à partir d’un checkpoint qu’il aura activé par le passage du personnage.</w:t>
      </w:r>
    </w:p>
    <w:p w14:paraId="3C6AF675" w14:textId="77777777" w:rsidR="00916305" w:rsidRDefault="00916305" w:rsidP="002865CA">
      <w:r>
        <w:t xml:space="preserve">Il s’agit d’un jeu de plateforme dans lequel le joueur devra faire appel à ses réflexes pour esquiver les ennemis et les pièges qui pourront lui barrer la route. Dans certains cas, le joueur devra résoudre des puzzles </w:t>
      </w:r>
      <w:r w:rsidR="000350EA">
        <w:t>indispensables pour débloquer sa route.</w:t>
      </w:r>
    </w:p>
    <w:p w14:paraId="1A08157A" w14:textId="47AE2709" w:rsidR="0029050C" w:rsidRDefault="0029050C" w:rsidP="0029050C">
      <w:pPr>
        <w:pStyle w:val="Heading1"/>
      </w:pPr>
      <w:r>
        <w:t>Les 3 C :</w:t>
      </w:r>
    </w:p>
    <w:p w14:paraId="7F1C59AF" w14:textId="30FF3231" w:rsidR="0029050C" w:rsidRDefault="0029050C" w:rsidP="0029050C">
      <w:r w:rsidRPr="00C77105">
        <w:rPr>
          <w:u w:val="single"/>
        </w:rPr>
        <w:t>Controls :</w:t>
      </w:r>
      <w:r>
        <w:t xml:space="preserve"> </w:t>
      </w:r>
      <w:r w:rsidR="00C77105">
        <w:t>l’interface de contrôle est affichée à l’écran de sa tablette (ou de son smartphone) sous forme de boutons. En effleurant les boutons du doigt, le joueur active les diverses fonctionnalités de contrôle.</w:t>
      </w:r>
    </w:p>
    <w:p w14:paraId="3DD8609D" w14:textId="12B1CC0B" w:rsidR="00C77105" w:rsidRDefault="00C77105" w:rsidP="0029050C">
      <w:r w:rsidRPr="009B4284">
        <w:rPr>
          <w:u w:val="single"/>
        </w:rPr>
        <w:t>Camera :</w:t>
      </w:r>
      <w:r w:rsidR="00E4240F">
        <w:t xml:space="preserve"> la camer</w:t>
      </w:r>
      <w:r w:rsidR="009B4284">
        <w:t xml:space="preserve">a se comporte comme dans la majorité des jeux de plateforme 2D (jeux tels que Mario </w:t>
      </w:r>
      <w:r w:rsidR="009C441E">
        <w:t>par exemple). La camera suit le personnage contrôlé par le joueur.</w:t>
      </w:r>
    </w:p>
    <w:p w14:paraId="49ED8847" w14:textId="4FC89F54" w:rsidR="009C441E" w:rsidRDefault="009C441E" w:rsidP="0029050C">
      <w:r w:rsidRPr="005F14AB">
        <w:rPr>
          <w:u w:val="single"/>
        </w:rPr>
        <w:t>Character :</w:t>
      </w:r>
      <w:r>
        <w:t xml:space="preserve"> Le personnage est un petit extra-terrestre</w:t>
      </w:r>
      <w:r w:rsidR="00C73DF7">
        <w:t xml:space="preserve"> d’origine inconnu. Il ne possède pas d’</w:t>
      </w:r>
      <w:r w:rsidR="005F14AB">
        <w:t>aptitudes extra</w:t>
      </w:r>
      <w:r w:rsidR="00C73DF7">
        <w:t>ordinaire</w:t>
      </w:r>
      <w:r w:rsidR="005F14AB">
        <w:t>s</w:t>
      </w:r>
      <w:r w:rsidR="00C73DF7">
        <w:t>.</w:t>
      </w:r>
    </w:p>
    <w:p w14:paraId="4EDEF7A2" w14:textId="373DAE6A" w:rsidR="00A07FF4" w:rsidRDefault="00A07FF4" w:rsidP="0029050C">
      <w:r>
        <w:br w:type="page"/>
      </w:r>
    </w:p>
    <w:p w14:paraId="5458EF59" w14:textId="6F5AA86D" w:rsidR="00C73DF7" w:rsidRDefault="00CB4AC3" w:rsidP="00A07FF4">
      <w:pPr>
        <w:pStyle w:val="Heading1"/>
      </w:pPr>
      <w:r>
        <w:lastRenderedPageBreak/>
        <w:t>Conditions de victoire/défaite</w:t>
      </w:r>
    </w:p>
    <w:p w14:paraId="60ADF74D" w14:textId="2032BCED" w:rsidR="00A07FF4" w:rsidRDefault="00A07FF4" w:rsidP="00A07FF4">
      <w:r w:rsidRPr="00DD2BD3">
        <w:rPr>
          <w:u w:val="single"/>
        </w:rPr>
        <w:t>Victoire :</w:t>
      </w:r>
      <w:r>
        <w:t xml:space="preserve"> Le joueur</w:t>
      </w:r>
      <w:r w:rsidR="00C1120A">
        <w:t xml:space="preserve"> gagne lorsque le personnage</w:t>
      </w:r>
      <w:r>
        <w:t xml:space="preserve"> parvient sans embûche à la fin du niveau.</w:t>
      </w:r>
      <w:r w:rsidR="00DD2BD3">
        <w:t xml:space="preserve"> En fonction du temps que mettra le joueur à terminer le niveau, il obtiendra une médaille : bronze, argent ou or.</w:t>
      </w:r>
    </w:p>
    <w:p w14:paraId="210D8EF9" w14:textId="19CBA54D" w:rsidR="00DD2BD3" w:rsidRDefault="00DD2BD3" w:rsidP="00A07FF4">
      <w:r w:rsidRPr="00DD2BD3">
        <w:rPr>
          <w:u w:val="single"/>
        </w:rPr>
        <w:t>Défaite :</w:t>
      </w:r>
      <w:r>
        <w:t xml:space="preserve"> Le personnage n’a pas de point de vie. Si il se fait toucher par un piège ou un ennemi ou si il tombe dans le vide, il meurt. </w:t>
      </w:r>
    </w:p>
    <w:p w14:paraId="34914B8E" w14:textId="2FC40898" w:rsidR="00DD2BD3" w:rsidRDefault="00F140F7" w:rsidP="00F140F7">
      <w:pPr>
        <w:pStyle w:val="Heading1"/>
      </w:pPr>
      <w:r>
        <w:t>Mé</w:t>
      </w:r>
      <w:r w:rsidR="00CB4AC3">
        <w:t>canique de jeu</w:t>
      </w:r>
    </w:p>
    <w:p w14:paraId="185FD1FC" w14:textId="3F53DDC3" w:rsidR="006F71E2" w:rsidRDefault="00B22FA6" w:rsidP="006F71E2">
      <w:r>
        <w:t>Le joueur inte</w:t>
      </w:r>
      <w:r w:rsidR="006F71E2">
        <w:t xml:space="preserve">ragit avec le personnage en touchant les boutons de l’interface qui sont mis à sa disposition. Grâce à ces boutons, le joueur peut : </w:t>
      </w:r>
    </w:p>
    <w:p w14:paraId="758E12D1" w14:textId="521A585D" w:rsidR="006F71E2" w:rsidRDefault="006F71E2" w:rsidP="006F71E2">
      <w:pPr>
        <w:pStyle w:val="ListParagraph"/>
        <w:numPr>
          <w:ilvl w:val="0"/>
          <w:numId w:val="2"/>
        </w:numPr>
      </w:pPr>
      <w:r>
        <w:t>faire marcher le personnage dans les deux directions : vers la droite et la gauche.</w:t>
      </w:r>
    </w:p>
    <w:p w14:paraId="09A67670" w14:textId="01D26C7B" w:rsidR="006F71E2" w:rsidRDefault="006F71E2" w:rsidP="006F71E2">
      <w:pPr>
        <w:pStyle w:val="ListParagraph"/>
        <w:numPr>
          <w:ilvl w:val="0"/>
          <w:numId w:val="2"/>
        </w:numPr>
      </w:pPr>
      <w:r>
        <w:t>faire sauter le personnage.</w:t>
      </w:r>
    </w:p>
    <w:p w14:paraId="62FA3177" w14:textId="4E610376" w:rsidR="006F71E2" w:rsidRDefault="00DE5E3C" w:rsidP="00E4163B">
      <w:pPr>
        <w:pStyle w:val="ListParagraph"/>
        <w:numPr>
          <w:ilvl w:val="0"/>
          <w:numId w:val="2"/>
        </w:numPr>
      </w:pPr>
      <w:r>
        <w:t>pousser certains éléments</w:t>
      </w:r>
      <w:r w:rsidR="006F71E2">
        <w:t xml:space="preserve"> en avançant </w:t>
      </w:r>
      <w:r>
        <w:t>dessus</w:t>
      </w:r>
      <w:r w:rsidR="006F71E2">
        <w:t xml:space="preserve"> (Caisse par exemple).</w:t>
      </w:r>
    </w:p>
    <w:p w14:paraId="7ACEB548" w14:textId="54422289" w:rsidR="00E4163B" w:rsidRDefault="00E4163B" w:rsidP="00E4163B">
      <w:pPr>
        <w:pStyle w:val="ListParagraph"/>
        <w:numPr>
          <w:ilvl w:val="0"/>
          <w:numId w:val="2"/>
        </w:numPr>
      </w:pPr>
      <w:r>
        <w:t>Le personnage peut également grimper aux échelles, rentrer dans des portes ou encore des téléporteurs.</w:t>
      </w:r>
    </w:p>
    <w:p w14:paraId="695B34DD" w14:textId="7844D949" w:rsidR="0033457C" w:rsidRDefault="0033457C" w:rsidP="0033457C">
      <w:r>
        <w:t xml:space="preserve">Voir le document « éléments de jeu » avoir plus d’informations concernant </w:t>
      </w:r>
    </w:p>
    <w:p w14:paraId="2EB9C1D9" w14:textId="77777777" w:rsidR="00CB4AC3" w:rsidRDefault="00CB4AC3" w:rsidP="00CB4AC3">
      <w:pPr>
        <w:pStyle w:val="Heading1"/>
      </w:pPr>
      <w:r>
        <w:t>Difficulté</w:t>
      </w:r>
    </w:p>
    <w:p w14:paraId="7C72AF87" w14:textId="77777777" w:rsidR="00F56013" w:rsidRDefault="00CB4AC3" w:rsidP="00CB4AC3">
      <w:r>
        <w:t xml:space="preserve">La difficulté est variable est évolue au travers des niveaux. Cependant, un challenge corsé sera </w:t>
      </w:r>
      <w:r w:rsidRPr="00F56013">
        <w:rPr>
          <w:b/>
        </w:rPr>
        <w:t>constamment</w:t>
      </w:r>
      <w:r>
        <w:t xml:space="preserve"> proposé au joueur</w:t>
      </w:r>
      <w:r w:rsidR="00F56013">
        <w:t xml:space="preserve">, tel « super meat boy » (en moins hardcore). </w:t>
      </w:r>
    </w:p>
    <w:p w14:paraId="63CEFC86" w14:textId="56C4BF09" w:rsidR="005028DD" w:rsidRDefault="005028DD" w:rsidP="00CB4AC3">
      <w:bookmarkStart w:id="0" w:name="_GoBack"/>
      <w:bookmarkEnd w:id="0"/>
      <w:r>
        <w:br w:type="page"/>
      </w:r>
    </w:p>
    <w:p w14:paraId="018D51F2" w14:textId="66C58CD5" w:rsidR="005028DD" w:rsidRDefault="005028DD" w:rsidP="005028DD">
      <w:pPr>
        <w:pStyle w:val="Heading1"/>
      </w:pPr>
      <w:r>
        <w:t>Direction artistique</w:t>
      </w:r>
    </w:p>
    <w:p w14:paraId="43B8BAFE" w14:textId="42AF2957" w:rsidR="005028DD" w:rsidRDefault="005028DD" w:rsidP="005028DD">
      <w:pPr>
        <w:pStyle w:val="Heading2"/>
      </w:pPr>
      <w:r>
        <w:t>Le héros (des modifications sont prévues):</w:t>
      </w:r>
    </w:p>
    <w:p w14:paraId="0568277A" w14:textId="257642CE" w:rsidR="005028DD" w:rsidRPr="005028DD" w:rsidRDefault="005028DD" w:rsidP="005028DD">
      <w:r>
        <w:t>Le héros est mignon. Il doit faire appel à l’empathie du joueur.</w:t>
      </w:r>
    </w:p>
    <w:p w14:paraId="566FE772" w14:textId="733DBC86" w:rsidR="00E33361" w:rsidRDefault="005028DD" w:rsidP="005028DD">
      <w:r>
        <w:rPr>
          <w:noProof/>
          <w:lang w:val="en-US"/>
        </w:rPr>
        <w:drawing>
          <wp:inline distT="0" distB="0" distL="0" distR="0" wp14:anchorId="768AF68E" wp14:editId="2104D706">
            <wp:extent cx="3886200" cy="2204936"/>
            <wp:effectExtent l="0" t="0" r="0" b="5080"/>
            <wp:docPr id="3" name="Picture 3" descr="Macintosh HD:Users:Morgan:Documents:Cours Ingesup:Labo games:projet GAME:Kenney:Platformer Pack:Player:p1_sprit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organ:Documents:Cours Ingesup:Labo games:projet GAME:Kenney:Platformer Pack:Player:p1_spriteshe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4576" w14:textId="5442F435" w:rsidR="005028DD" w:rsidRDefault="00E33361" w:rsidP="00E33361">
      <w:pPr>
        <w:pStyle w:val="Heading2"/>
      </w:pPr>
      <w:r>
        <w:t>Exemple des éléments de jeu :</w:t>
      </w:r>
    </w:p>
    <w:p w14:paraId="28975AE1" w14:textId="6581B67D" w:rsidR="00E33361" w:rsidRDefault="00E33361" w:rsidP="00E33361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112BFDF" wp14:editId="3C42CB9A">
            <wp:simplePos x="0" y="0"/>
            <wp:positionH relativeFrom="column">
              <wp:posOffset>1028700</wp:posOffset>
            </wp:positionH>
            <wp:positionV relativeFrom="paragraph">
              <wp:posOffset>124460</wp:posOffset>
            </wp:positionV>
            <wp:extent cx="1143000" cy="1127760"/>
            <wp:effectExtent l="0" t="0" r="0" b="0"/>
            <wp:wrapNone/>
            <wp:docPr id="4" name="Picture 4" descr="Macintosh HD:Users:Morgan:Documents:Cours Ingesup:Labo games:projet GAME:GravityGameGit:GravityGame:UnityProjectGameGravity:Assets:Sprites:circulai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rgan:Documents:Cours Ingesup:Labo games:projet GAME:GravityGameGit:GravityGame:UnityProjectGameGravity:Assets:Sprites:circulai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F6FB2" w14:textId="0381CBC8" w:rsidR="00E33361" w:rsidRDefault="00E33361" w:rsidP="00E33361">
      <w:pPr>
        <w:tabs>
          <w:tab w:val="center" w:pos="4150"/>
          <w:tab w:val="left" w:pos="4320"/>
          <w:tab w:val="left" w:pos="5400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6FB1BCF" wp14:editId="67527A8D">
            <wp:simplePos x="0" y="0"/>
            <wp:positionH relativeFrom="column">
              <wp:posOffset>3200400</wp:posOffset>
            </wp:positionH>
            <wp:positionV relativeFrom="paragraph">
              <wp:posOffset>168910</wp:posOffset>
            </wp:positionV>
            <wp:extent cx="2384425" cy="761999"/>
            <wp:effectExtent l="0" t="0" r="3175" b="0"/>
            <wp:wrapNone/>
            <wp:docPr id="5" name="Picture 5" descr="Macintosh HD:Users:Morgan:Documents:Cours Ingesup:Labo games:projet GAME:GravityGameGit:GravityGame:UnityProjectGameGravity:Assets:Sprites:r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organ:Documents:Cours Ingesup:Labo games:projet GAME:GravityGameGit:GravityGame:UnityProjectGameGravity:Assets:Sprites:ra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84425" cy="7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Scie circulaire :</w:t>
      </w:r>
      <w:r>
        <w:tab/>
      </w:r>
      <w:r>
        <w:tab/>
        <w:t>Rail des scies circulaires :</w:t>
      </w:r>
    </w:p>
    <w:p w14:paraId="32E3830F" w14:textId="0A10F92B" w:rsidR="00E33361" w:rsidRPr="00E33361" w:rsidRDefault="00E33361" w:rsidP="00E33361"/>
    <w:p w14:paraId="536F9D69" w14:textId="55B63C61" w:rsidR="00E33361" w:rsidRPr="00E33361" w:rsidRDefault="00E33361" w:rsidP="00E33361"/>
    <w:p w14:paraId="25735DF1" w14:textId="7BF6B622" w:rsidR="00E33361" w:rsidRDefault="00E33361" w:rsidP="00E33361"/>
    <w:p w14:paraId="42B63342" w14:textId="4B372F4D" w:rsidR="00F92B0F" w:rsidRDefault="00E33361" w:rsidP="00E33361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91E333F" wp14:editId="02046E34">
            <wp:simplePos x="0" y="0"/>
            <wp:positionH relativeFrom="column">
              <wp:posOffset>1943100</wp:posOffset>
            </wp:positionH>
            <wp:positionV relativeFrom="paragraph">
              <wp:posOffset>119380</wp:posOffset>
            </wp:positionV>
            <wp:extent cx="571500" cy="571500"/>
            <wp:effectExtent l="0" t="0" r="12700" b="12700"/>
            <wp:wrapNone/>
            <wp:docPr id="6" name="Picture 6" descr="Macintosh HD:Users:Morgan:Documents:Cours Ingesup:Labo games:projet GAME:GravityGameGit:GravityGame:UnityProjectGameGravity:Assets:Sprites:spritePout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organ:Documents:Cours Ingesup:Labo games:projet GAME:GravityGameGit:GravityGame:UnityProjectGameGravity:Assets:Sprites:spritePoutr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F8D">
        <w:t>Plateforme de type métallique :</w:t>
      </w:r>
    </w:p>
    <w:p w14:paraId="3269B79A" w14:textId="77777777" w:rsidR="00F92B0F" w:rsidRPr="00F92B0F" w:rsidRDefault="00F92B0F" w:rsidP="00F92B0F"/>
    <w:p w14:paraId="72D2E31C" w14:textId="77777777" w:rsidR="00F92B0F" w:rsidRPr="00F92B0F" w:rsidRDefault="00F92B0F" w:rsidP="00F92B0F"/>
    <w:p w14:paraId="1F1E838D" w14:textId="1F5F8B8E" w:rsidR="00F92B0F" w:rsidRDefault="00F92B0F" w:rsidP="00F92B0F"/>
    <w:p w14:paraId="2F798D18" w14:textId="77777777" w:rsidR="00E33361" w:rsidRPr="00F92B0F" w:rsidRDefault="00E33361" w:rsidP="00F92B0F"/>
    <w:sectPr w:rsidR="00E33361" w:rsidRPr="00F92B0F" w:rsidSect="008704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2ABB"/>
    <w:multiLevelType w:val="hybridMultilevel"/>
    <w:tmpl w:val="1FA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E4A10"/>
    <w:multiLevelType w:val="hybridMultilevel"/>
    <w:tmpl w:val="1F26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DC"/>
    <w:rsid w:val="000350EA"/>
    <w:rsid w:val="00086E18"/>
    <w:rsid w:val="00180FDC"/>
    <w:rsid w:val="002865CA"/>
    <w:rsid w:val="0029050C"/>
    <w:rsid w:val="0033457C"/>
    <w:rsid w:val="00416F96"/>
    <w:rsid w:val="005028DD"/>
    <w:rsid w:val="005F14AB"/>
    <w:rsid w:val="006F71E2"/>
    <w:rsid w:val="00830F8D"/>
    <w:rsid w:val="00870434"/>
    <w:rsid w:val="00916305"/>
    <w:rsid w:val="009B4284"/>
    <w:rsid w:val="009C441E"/>
    <w:rsid w:val="00A07FF4"/>
    <w:rsid w:val="00B22FA6"/>
    <w:rsid w:val="00C1120A"/>
    <w:rsid w:val="00C73DF7"/>
    <w:rsid w:val="00C77105"/>
    <w:rsid w:val="00CB4AC3"/>
    <w:rsid w:val="00CF2B12"/>
    <w:rsid w:val="00DD2BD3"/>
    <w:rsid w:val="00DE5E3C"/>
    <w:rsid w:val="00E33361"/>
    <w:rsid w:val="00E4163B"/>
    <w:rsid w:val="00E4240F"/>
    <w:rsid w:val="00F140F7"/>
    <w:rsid w:val="00F56013"/>
    <w:rsid w:val="00F92188"/>
    <w:rsid w:val="00F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5FE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12"/>
    <w:pPr>
      <w:spacing w:after="200" w:line="276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Details">
    <w:name w:val="Course Details"/>
    <w:basedOn w:val="Normal"/>
    <w:uiPriority w:val="1"/>
    <w:qFormat/>
    <w:rsid w:val="00CF2B12"/>
    <w:pPr>
      <w:spacing w:after="120"/>
    </w:pPr>
    <w:rPr>
      <w:color w:val="595959" w:themeColor="text1" w:themeTint="A6"/>
      <w:sz w:val="24"/>
    </w:rPr>
  </w:style>
  <w:style w:type="paragraph" w:styleId="NoSpacing">
    <w:name w:val="No Spacing"/>
    <w:uiPriority w:val="1"/>
    <w:rsid w:val="00CF2B12"/>
    <w:rPr>
      <w:sz w:val="5"/>
      <w:lang w:val="en-US"/>
    </w:rPr>
  </w:style>
  <w:style w:type="paragraph" w:styleId="Title">
    <w:name w:val="Title"/>
    <w:basedOn w:val="Normal"/>
    <w:next w:val="Normal"/>
    <w:link w:val="TitleChar"/>
    <w:uiPriority w:val="9"/>
    <w:qFormat/>
    <w:rsid w:val="00CF2B12"/>
    <w:pPr>
      <w:spacing w:before="40" w:after="40" w:line="240" w:lineRule="auto"/>
    </w:pPr>
    <w:rPr>
      <w:rFonts w:asciiTheme="majorHAnsi" w:eastAsiaTheme="majorEastAsia" w:hAnsiTheme="majorHAnsi" w:cstheme="majorBidi"/>
      <w:color w:val="C0504D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CF2B12"/>
    <w:rPr>
      <w:rFonts w:asciiTheme="majorHAnsi" w:eastAsiaTheme="majorEastAsia" w:hAnsiTheme="majorHAnsi" w:cstheme="majorBidi"/>
      <w:color w:val="C0504D" w:themeColor="accent2"/>
      <w:kern w:val="28"/>
      <w:sz w:val="7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0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F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50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DD"/>
    <w:rPr>
      <w:rFonts w:ascii="Lucida Grande" w:hAnsi="Lucida Grande"/>
      <w:color w:val="404040" w:themeColor="text1" w:themeTint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12"/>
    <w:pPr>
      <w:spacing w:after="200" w:line="276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Details">
    <w:name w:val="Course Details"/>
    <w:basedOn w:val="Normal"/>
    <w:uiPriority w:val="1"/>
    <w:qFormat/>
    <w:rsid w:val="00CF2B12"/>
    <w:pPr>
      <w:spacing w:after="120"/>
    </w:pPr>
    <w:rPr>
      <w:color w:val="595959" w:themeColor="text1" w:themeTint="A6"/>
      <w:sz w:val="24"/>
    </w:rPr>
  </w:style>
  <w:style w:type="paragraph" w:styleId="NoSpacing">
    <w:name w:val="No Spacing"/>
    <w:uiPriority w:val="1"/>
    <w:rsid w:val="00CF2B12"/>
    <w:rPr>
      <w:sz w:val="5"/>
      <w:lang w:val="en-US"/>
    </w:rPr>
  </w:style>
  <w:style w:type="paragraph" w:styleId="Title">
    <w:name w:val="Title"/>
    <w:basedOn w:val="Normal"/>
    <w:next w:val="Normal"/>
    <w:link w:val="TitleChar"/>
    <w:uiPriority w:val="9"/>
    <w:qFormat/>
    <w:rsid w:val="00CF2B12"/>
    <w:pPr>
      <w:spacing w:before="40" w:after="40" w:line="240" w:lineRule="auto"/>
    </w:pPr>
    <w:rPr>
      <w:rFonts w:asciiTheme="majorHAnsi" w:eastAsiaTheme="majorEastAsia" w:hAnsiTheme="majorHAnsi" w:cstheme="majorBidi"/>
      <w:color w:val="C0504D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CF2B12"/>
    <w:rPr>
      <w:rFonts w:asciiTheme="majorHAnsi" w:eastAsiaTheme="majorEastAsia" w:hAnsiTheme="majorHAnsi" w:cstheme="majorBidi"/>
      <w:color w:val="C0504D" w:themeColor="accent2"/>
      <w:kern w:val="28"/>
      <w:sz w:val="7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0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F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50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DD"/>
    <w:rPr>
      <w:rFonts w:ascii="Lucida Grande" w:hAnsi="Lucida Grande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organ:Library:Application%20Support:Microsoft:Office:User%20Templates:My%20Templates:My%20lesson%20pres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75546838B66444822A0A09B361E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950E-B2FC-D944-9C0D-9FABCD5E3D31}"/>
      </w:docPartPr>
      <w:docPartBody>
        <w:p w:rsidR="00000000" w:rsidRDefault="00C44C4D">
          <w:pPr>
            <w:pStyle w:val="DA75546838B66444822A0A09B361EBCD"/>
          </w:pPr>
          <w:r>
            <w:t>Lesson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75546838B66444822A0A09B361EBCD">
    <w:name w:val="DA75546838B66444822A0A09B361EB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75546838B66444822A0A09B361EBCD">
    <w:name w:val="DA75546838B66444822A0A09B361E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lesson presentation.dotx</Template>
  <TotalTime>97</TotalTime>
  <Pages>3</Pages>
  <Words>434</Words>
  <Characters>2475</Characters>
  <Application>Microsoft Macintosh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Document
Projet X</dc:title>
  <dc:subject/>
  <dc:creator>Morgan</dc:creator>
  <cp:keywords/>
  <dc:description/>
  <cp:lastModifiedBy>Morgan</cp:lastModifiedBy>
  <cp:revision>11</cp:revision>
  <dcterms:created xsi:type="dcterms:W3CDTF">2014-02-19T13:40:00Z</dcterms:created>
  <dcterms:modified xsi:type="dcterms:W3CDTF">2014-02-19T17:39:00Z</dcterms:modified>
</cp:coreProperties>
</file>